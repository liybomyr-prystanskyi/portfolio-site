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3440C6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196574F" w14:textId="77777777" w:rsidR="001B2ABD" w:rsidRDefault="00E11F7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CE6FF0E" wp14:editId="54D3A775">
                  <wp:extent cx="2048539" cy="2857500"/>
                  <wp:effectExtent l="152400" t="152400" r="370840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086" cy="2859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FA0565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1CAC42" w14:textId="77777777" w:rsidR="001B2ABD" w:rsidRDefault="00E11F75" w:rsidP="001B2ABD">
            <w:pPr>
              <w:pStyle w:val="Title"/>
            </w:pPr>
            <w:r>
              <w:t>Liubomyr Prystanskyi</w:t>
            </w:r>
          </w:p>
          <w:p w14:paraId="28092E5A" w14:textId="77777777" w:rsidR="001B2ABD" w:rsidRDefault="00E11F75" w:rsidP="001B2ABD">
            <w:pPr>
              <w:pStyle w:val="Subtitle"/>
            </w:pPr>
            <w:r>
              <w:rPr>
                <w:spacing w:val="0"/>
                <w:w w:val="100"/>
              </w:rPr>
              <w:t>Front-end Developer</w:t>
            </w:r>
          </w:p>
        </w:tc>
      </w:tr>
      <w:tr w:rsidR="001B2ABD" w14:paraId="32EC5468" w14:textId="77777777" w:rsidTr="001B2ABD">
        <w:tc>
          <w:tcPr>
            <w:tcW w:w="3600" w:type="dxa"/>
          </w:tcPr>
          <w:p w14:paraId="649BF5B3" w14:textId="77777777" w:rsidR="00B0086F" w:rsidRDefault="00B0086F" w:rsidP="00036450">
            <w:pPr>
              <w:pStyle w:val="Heading3"/>
            </w:pPr>
            <w:r w:rsidRPr="00B0086F">
              <w:t>LinkedIn</w:t>
            </w:r>
            <w:r>
              <w:t>:</w:t>
            </w:r>
          </w:p>
          <w:p w14:paraId="4E2DB5A9" w14:textId="77777777" w:rsidR="001B2ABD" w:rsidRDefault="00B0086F" w:rsidP="00036450">
            <w:pPr>
              <w:pStyle w:val="Heading3"/>
            </w:pPr>
            <w:r w:rsidRPr="00B0086F">
              <w:t xml:space="preserve">www.linkedin.com/in/liybomurprystansky-30ab68182 </w:t>
            </w:r>
          </w:p>
          <w:p w14:paraId="4A9EF8E0" w14:textId="77777777" w:rsidR="00036450" w:rsidRDefault="00036450" w:rsidP="00B0086F"/>
          <w:p w14:paraId="4FBE731B" w14:textId="77777777" w:rsidR="00036450" w:rsidRDefault="00036450" w:rsidP="00036450"/>
          <w:sdt>
            <w:sdtPr>
              <w:id w:val="-1954003311"/>
              <w:placeholder>
                <w:docPart w:val="CE31D938EFF346FC86E81E81E6037375"/>
              </w:placeholder>
              <w:temporary/>
              <w:showingPlcHdr/>
              <w15:appearance w15:val="hidden"/>
            </w:sdtPr>
            <w:sdtEndPr/>
            <w:sdtContent>
              <w:p w14:paraId="5852A27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C3E592F10554FC0A4EC1BFFA81FD9EB"/>
              </w:placeholder>
              <w:temporary/>
              <w:showingPlcHdr/>
              <w15:appearance w15:val="hidden"/>
            </w:sdtPr>
            <w:sdtEndPr/>
            <w:sdtContent>
              <w:p w14:paraId="752F3F90" w14:textId="77777777" w:rsidR="004D3011" w:rsidRDefault="004D3011" w:rsidP="004D3011">
                <w:r w:rsidRPr="00B0086F">
                  <w:rPr>
                    <w:b/>
                    <w:bCs/>
                  </w:rPr>
                  <w:t>PHONE:</w:t>
                </w:r>
              </w:p>
            </w:sdtContent>
          </w:sdt>
          <w:p w14:paraId="30A66815" w14:textId="77777777" w:rsidR="004D3011" w:rsidRPr="00B0086F" w:rsidRDefault="00E11F75" w:rsidP="004D3011">
            <w:pPr>
              <w:rPr>
                <w:b/>
                <w:bCs/>
                <w:sz w:val="20"/>
                <w:szCs w:val="20"/>
              </w:rPr>
            </w:pPr>
            <w:r w:rsidRPr="00B0086F">
              <w:rPr>
                <w:b/>
                <w:bCs/>
                <w:sz w:val="20"/>
                <w:szCs w:val="20"/>
              </w:rPr>
              <w:t>+380637275517</w:t>
            </w:r>
          </w:p>
          <w:p w14:paraId="7AF3AF56" w14:textId="77777777" w:rsidR="004D3011" w:rsidRPr="004D3011" w:rsidRDefault="004D3011" w:rsidP="004D3011"/>
          <w:sdt>
            <w:sdtPr>
              <w:id w:val="67859272"/>
              <w:placeholder>
                <w:docPart w:val="5280DD4E2A644D6FA756403297CDE853"/>
              </w:placeholder>
              <w:temporary/>
              <w:showingPlcHdr/>
              <w15:appearance w15:val="hidden"/>
            </w:sdtPr>
            <w:sdtEndPr/>
            <w:sdtContent>
              <w:p w14:paraId="719A81E8" w14:textId="77777777" w:rsidR="004D3011" w:rsidRDefault="004D3011" w:rsidP="004D3011">
                <w:r w:rsidRPr="00B0086F">
                  <w:rPr>
                    <w:b/>
                    <w:bCs/>
                  </w:rPr>
                  <w:t>WEBSITE:</w:t>
                </w:r>
              </w:p>
            </w:sdtContent>
          </w:sdt>
          <w:p w14:paraId="4F76914C" w14:textId="77777777" w:rsidR="004D3011" w:rsidRPr="00B0086F" w:rsidRDefault="00E11F75" w:rsidP="004D3011">
            <w:pPr>
              <w:rPr>
                <w:b/>
                <w:bCs/>
                <w:sz w:val="20"/>
                <w:szCs w:val="20"/>
              </w:rPr>
            </w:pPr>
            <w:r w:rsidRPr="00B0086F">
              <w:rPr>
                <w:b/>
                <w:bCs/>
                <w:sz w:val="20"/>
                <w:szCs w:val="20"/>
              </w:rPr>
              <w:t>https://liybomyr-prystanskyi.github.io./portfolio-site/html-template/build/index</w:t>
            </w:r>
          </w:p>
          <w:p w14:paraId="12B0FFBB" w14:textId="77777777" w:rsidR="004D3011" w:rsidRDefault="004D3011" w:rsidP="004D3011"/>
          <w:sdt>
            <w:sdtPr>
              <w:id w:val="-240260293"/>
              <w:placeholder>
                <w:docPart w:val="F4CE20025A75419084747B05BE6F200D"/>
              </w:placeholder>
              <w:temporary/>
              <w:showingPlcHdr/>
              <w15:appearance w15:val="hidden"/>
            </w:sdtPr>
            <w:sdtEndPr/>
            <w:sdtContent>
              <w:p w14:paraId="2B4F6AB9" w14:textId="77777777" w:rsidR="004D3011" w:rsidRDefault="004D3011" w:rsidP="004D3011">
                <w:r w:rsidRPr="00B0086F">
                  <w:rPr>
                    <w:b/>
                    <w:bCs/>
                  </w:rPr>
                  <w:t>EMAIL:</w:t>
                </w:r>
              </w:p>
            </w:sdtContent>
          </w:sdt>
          <w:p w14:paraId="20BE011E" w14:textId="77777777" w:rsidR="004D3011" w:rsidRPr="00B0086F" w:rsidRDefault="00E11F75" w:rsidP="004D3011">
            <w:pPr>
              <w:rPr>
                <w:b/>
                <w:bCs/>
                <w:color w:val="B85A22" w:themeColor="accent2" w:themeShade="BF"/>
                <w:sz w:val="20"/>
                <w:szCs w:val="20"/>
                <w:u w:val="single"/>
              </w:rPr>
            </w:pPr>
            <w:r w:rsidRPr="00B0086F">
              <w:rPr>
                <w:b/>
                <w:bCs/>
                <w:sz w:val="20"/>
                <w:szCs w:val="20"/>
              </w:rPr>
              <w:t>l.prystansky@gmail.com</w:t>
            </w:r>
          </w:p>
          <w:p w14:paraId="343DA16F" w14:textId="77777777" w:rsidR="004D3011" w:rsidRPr="004D3011" w:rsidRDefault="004D3011" w:rsidP="004D3011"/>
        </w:tc>
        <w:tc>
          <w:tcPr>
            <w:tcW w:w="720" w:type="dxa"/>
          </w:tcPr>
          <w:p w14:paraId="3B66E86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4F4C335DF784038B046D3C1DCACA6A5"/>
              </w:placeholder>
              <w:temporary/>
              <w:showingPlcHdr/>
              <w15:appearance w15:val="hidden"/>
            </w:sdtPr>
            <w:sdtEndPr/>
            <w:sdtContent>
              <w:p w14:paraId="75EDAEE5" w14:textId="77777777" w:rsidR="00036450" w:rsidRPr="00036450" w:rsidRDefault="00E25A26" w:rsidP="00E11F75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A5B8958" w14:textId="77777777" w:rsidR="00036450" w:rsidRDefault="00E11F75" w:rsidP="00036450">
            <w:r w:rsidRPr="00E11F75">
              <w:t>Lviv Polytechnic National University</w:t>
            </w:r>
            <w:r w:rsidR="00B0086F">
              <w:t>;</w:t>
            </w:r>
          </w:p>
          <w:p w14:paraId="64B0BC13" w14:textId="77777777" w:rsidR="00036450" w:rsidRDefault="00E11F75" w:rsidP="00B0086F">
            <w:r w:rsidRPr="00E11F75">
              <w:rPr>
                <w:lang w:val="uk-UA"/>
              </w:rPr>
              <w:t>Technical college of Lviv Polytechnic National University</w:t>
            </w:r>
            <w:r w:rsidR="00B0086F">
              <w:t>;</w:t>
            </w:r>
          </w:p>
          <w:p w14:paraId="6B2C0D33" w14:textId="77777777" w:rsidR="00E11F75" w:rsidRPr="00E11F75" w:rsidRDefault="00E11F75" w:rsidP="00E11F75">
            <w:r w:rsidRPr="00E11F75">
              <w:t>Vasyl Symonenko Lviv Educational and Educational Complex</w:t>
            </w:r>
            <w:r w:rsidR="00B0086F">
              <w:t>;</w:t>
            </w:r>
          </w:p>
          <w:sdt>
            <w:sdtPr>
              <w:id w:val="1001553383"/>
              <w:placeholder>
                <w:docPart w:val="F22ACF92BB7E4AD0BAFB11F751019FB1"/>
              </w:placeholder>
              <w:temporary/>
              <w:showingPlcHdr/>
              <w15:appearance w15:val="hidden"/>
            </w:sdtPr>
            <w:sdtEndPr/>
            <w:sdtContent>
              <w:p w14:paraId="140357B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F49AB06" w14:textId="77777777" w:rsidR="00036450" w:rsidRDefault="00E11F75" w:rsidP="00B359E4">
            <w:pPr>
              <w:pStyle w:val="Heading4"/>
            </w:pPr>
            <w:r>
              <w:t>Simplify (front-end developer)</w:t>
            </w:r>
          </w:p>
          <w:p w14:paraId="2832FC51" w14:textId="77777777" w:rsidR="00B0086F" w:rsidRPr="00B0086F" w:rsidRDefault="00B0086F" w:rsidP="00B0086F"/>
          <w:p w14:paraId="470681EC" w14:textId="77777777" w:rsidR="00E11F75" w:rsidRDefault="00E11F75" w:rsidP="00036450">
            <w:r>
              <w:t xml:space="preserve">From </w:t>
            </w:r>
            <w:r w:rsidR="00186337">
              <w:t>01.08.2018 to 01.03.2019</w:t>
            </w:r>
          </w:p>
          <w:p w14:paraId="5FB3140C" w14:textId="77777777" w:rsidR="00186337" w:rsidRDefault="00186337" w:rsidP="00186337">
            <w:r>
              <w:t xml:space="preserve">In the first place I work on myself and continue to develop in IT field. 9 months I worked at Simplify where I got new knowledge as a Front-End </w:t>
            </w:r>
            <w:r w:rsidR="00B0086F">
              <w:t>D</w:t>
            </w:r>
            <w:r>
              <w:t>eveloper</w:t>
            </w:r>
            <w:r w:rsidR="00B0086F">
              <w:t xml:space="preserve">. </w:t>
            </w:r>
            <w:r>
              <w:t>I also took courses in EPAM. During this period, i consolidated its knowledge in the Mustache template engine, CSS3, HTML5, Js, JQ, Bootstrap, Atomic Design, SCSS, SASS, Gulp, Flexbox</w:t>
            </w:r>
            <w:r>
              <w:t>…</w:t>
            </w:r>
          </w:p>
          <w:p w14:paraId="7414FDFA" w14:textId="77777777" w:rsidR="00036450" w:rsidRDefault="00186337" w:rsidP="00186337">
            <w:r>
              <w:t>My Portfolio Site: https://liybomyr-prystanskyi.github.io./portfolio-site/html-template/build/index</w:t>
            </w:r>
          </w:p>
          <w:p w14:paraId="6460560E" w14:textId="77777777" w:rsidR="004D3011" w:rsidRDefault="004D3011" w:rsidP="00036450"/>
          <w:p w14:paraId="5ED24933" w14:textId="77777777" w:rsidR="004D3011" w:rsidRPr="004D3011" w:rsidRDefault="00186337" w:rsidP="00B359E4">
            <w:pPr>
              <w:pStyle w:val="Heading4"/>
              <w:rPr>
                <w:bCs/>
              </w:rPr>
            </w:pPr>
            <w:r>
              <w:t>Synergy Way</w:t>
            </w:r>
            <w:r w:rsidR="004D3011" w:rsidRPr="004D3011">
              <w:t xml:space="preserve">  </w:t>
            </w:r>
            <w:r>
              <w:t>(Front-end developer)</w:t>
            </w:r>
          </w:p>
          <w:p w14:paraId="444F1BDE" w14:textId="77777777" w:rsidR="004D3011" w:rsidRPr="004D3011" w:rsidRDefault="00186337" w:rsidP="00B359E4">
            <w:pPr>
              <w:pStyle w:val="Date"/>
            </w:pPr>
            <w:r>
              <w:t>From 01.08.2019 to 07.08.2019</w:t>
            </w:r>
          </w:p>
          <w:p w14:paraId="29ECF488" w14:textId="77777777" w:rsidR="004D3011" w:rsidRDefault="00186337" w:rsidP="00036450">
            <w:r w:rsidRPr="00186337">
              <w:t>Has fixed the skills</w:t>
            </w:r>
            <w:r>
              <w:rPr>
                <w:lang w:val="uk-UA"/>
              </w:rPr>
              <w:t>.</w:t>
            </w:r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60A65911C5C440C39D88C843AD4A4A7F"/>
              </w:placeholder>
              <w:temporary/>
              <w:showingPlcHdr/>
              <w15:appearance w15:val="hidden"/>
            </w:sdtPr>
            <w:sdtEndPr/>
            <w:sdtContent>
              <w:p w14:paraId="026DD9E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B4E2EBE" w14:textId="77777777" w:rsidR="00186337" w:rsidRDefault="00186337" w:rsidP="00186337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HTML5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CSS3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JavaScript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jQuery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Bootstrap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  <w:lang w:val="uk-UA"/>
              </w:rPr>
              <w:t xml:space="preserve"> 4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,Adobe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Photoshop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, Zeplin</w:t>
            </w:r>
          </w:p>
          <w:p w14:paraId="1163FA1B" w14:textId="77777777" w:rsidR="00186337" w:rsidRDefault="00186337" w:rsidP="00186337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Adobe XD,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Git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Gulp.js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Atomic Design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Landing Page Optimization</w:t>
            </w:r>
          </w:p>
          <w:p w14:paraId="437EA870" w14:textId="77777777" w:rsidR="00186337" w:rsidRDefault="00186337" w:rsidP="00186337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LESS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Sass,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Flexbox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Grid 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Angular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Angular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Material, 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Angular</w:t>
            </w: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Bootstrap</w:t>
            </w:r>
          </w:p>
          <w:p w14:paraId="6D10A73A" w14:textId="05464F64" w:rsidR="00B0086F" w:rsidRPr="00186337" w:rsidRDefault="00B0086F" w:rsidP="00186337">
            <w:pPr>
              <w:rPr>
                <w:color w:val="000000" w:themeColor="text1"/>
                <w:lang w:val="uk-UA"/>
              </w:rPr>
            </w:pPr>
            <w:r>
              <w:rPr>
                <w:rFonts w:ascii="Segoe UI" w:hAnsi="Segoe UI" w:cs="Segoe UI"/>
                <w:b/>
                <w:bCs/>
                <w:shd w:val="clear" w:color="auto" w:fill="FFFFFF"/>
              </w:rPr>
              <w:t>JSON</w:t>
            </w:r>
            <w:r w:rsidR="000703AE">
              <w:rPr>
                <w:rFonts w:ascii="Segoe UI" w:hAnsi="Segoe UI" w:cs="Segoe UI"/>
                <w:b/>
                <w:bCs/>
                <w:shd w:val="clear" w:color="auto" w:fill="FFFFFF"/>
              </w:rPr>
              <w:t>, BAM, Jira, Trello, Redmine, Worksection,</w:t>
            </w:r>
            <w:r w:rsidR="000703AE">
              <w:rPr>
                <w:rFonts w:ascii="Segoe UI" w:hAnsi="Segoe UI" w:cs="Segoe UI"/>
                <w:b/>
                <w:bCs/>
                <w:shd w:val="clear" w:color="auto" w:fill="F3F6F8"/>
              </w:rPr>
              <w:t xml:space="preserve"> </w:t>
            </w:r>
            <w:r w:rsidR="000703AE">
              <w:rPr>
                <w:rFonts w:ascii="Segoe UI" w:hAnsi="Segoe UI" w:cs="Segoe UI"/>
                <w:b/>
                <w:bCs/>
                <w:shd w:val="clear" w:color="auto" w:fill="F3F6F8"/>
              </w:rPr>
              <w:t>Bitbucket</w:t>
            </w:r>
            <w:r w:rsidR="000703AE">
              <w:rPr>
                <w:rFonts w:ascii="Segoe UI" w:hAnsi="Segoe UI" w:cs="Segoe UI"/>
                <w:b/>
                <w:bCs/>
                <w:shd w:val="clear" w:color="auto" w:fill="F3F6F8"/>
              </w:rPr>
              <w:t>.</w:t>
            </w:r>
            <w:bookmarkStart w:id="0" w:name="_GoBack"/>
            <w:bookmarkEnd w:id="0"/>
          </w:p>
        </w:tc>
      </w:tr>
    </w:tbl>
    <w:p w14:paraId="2F6EE8D5" w14:textId="77777777" w:rsidR="0043117B" w:rsidRDefault="00062CF8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20FAF" w14:textId="77777777" w:rsidR="00062CF8" w:rsidRDefault="00062CF8" w:rsidP="000C45FF">
      <w:r>
        <w:separator/>
      </w:r>
    </w:p>
  </w:endnote>
  <w:endnote w:type="continuationSeparator" w:id="0">
    <w:p w14:paraId="42AD898D" w14:textId="77777777" w:rsidR="00062CF8" w:rsidRDefault="00062C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8F98" w14:textId="77777777" w:rsidR="00062CF8" w:rsidRDefault="00062CF8" w:rsidP="000C45FF">
      <w:r>
        <w:separator/>
      </w:r>
    </w:p>
  </w:footnote>
  <w:footnote w:type="continuationSeparator" w:id="0">
    <w:p w14:paraId="6ABBCF19" w14:textId="77777777" w:rsidR="00062CF8" w:rsidRDefault="00062C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50B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04B288" wp14:editId="5341FA3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5E8D"/>
    <w:multiLevelType w:val="hybridMultilevel"/>
    <w:tmpl w:val="1D28D5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27880"/>
    <w:multiLevelType w:val="hybridMultilevel"/>
    <w:tmpl w:val="15E6A1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75"/>
    <w:rsid w:val="00036450"/>
    <w:rsid w:val="00062CF8"/>
    <w:rsid w:val="000703AE"/>
    <w:rsid w:val="00094499"/>
    <w:rsid w:val="000C45FF"/>
    <w:rsid w:val="000E3FD1"/>
    <w:rsid w:val="00112054"/>
    <w:rsid w:val="001525E1"/>
    <w:rsid w:val="00180329"/>
    <w:rsid w:val="00186337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D4256"/>
    <w:rsid w:val="009260CD"/>
    <w:rsid w:val="00952C25"/>
    <w:rsid w:val="00A2118D"/>
    <w:rsid w:val="00AD76E2"/>
    <w:rsid w:val="00B0086F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1F75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5DFB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8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31D938EFF346FC86E81E81E6037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2B63D-3A1F-4A49-80C8-FD82EFF0F8D3}"/>
      </w:docPartPr>
      <w:docPartBody>
        <w:p w:rsidR="00000000" w:rsidRDefault="008231B2">
          <w:pPr>
            <w:pStyle w:val="CE31D938EFF346FC86E81E81E6037375"/>
          </w:pPr>
          <w:r w:rsidRPr="00CB0055">
            <w:t>Contact</w:t>
          </w:r>
        </w:p>
      </w:docPartBody>
    </w:docPart>
    <w:docPart>
      <w:docPartPr>
        <w:name w:val="8C3E592F10554FC0A4EC1BFFA81F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9AA71-6958-41CD-9493-F918B0E700F1}"/>
      </w:docPartPr>
      <w:docPartBody>
        <w:p w:rsidR="00000000" w:rsidRDefault="008231B2">
          <w:pPr>
            <w:pStyle w:val="8C3E592F10554FC0A4EC1BFFA81FD9EB"/>
          </w:pPr>
          <w:r w:rsidRPr="004D3011">
            <w:t>PHONE:</w:t>
          </w:r>
        </w:p>
      </w:docPartBody>
    </w:docPart>
    <w:docPart>
      <w:docPartPr>
        <w:name w:val="5280DD4E2A644D6FA756403297CDE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80296-36E1-4E83-AD45-33BA6EDA9469}"/>
      </w:docPartPr>
      <w:docPartBody>
        <w:p w:rsidR="00000000" w:rsidRDefault="008231B2">
          <w:pPr>
            <w:pStyle w:val="5280DD4E2A644D6FA756403297CDE853"/>
          </w:pPr>
          <w:r w:rsidRPr="004D3011">
            <w:t>WEBSITE:</w:t>
          </w:r>
        </w:p>
      </w:docPartBody>
    </w:docPart>
    <w:docPart>
      <w:docPartPr>
        <w:name w:val="F4CE20025A75419084747B05BE6F2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B75AA-ECCD-4034-9D23-12B9E21EF7EA}"/>
      </w:docPartPr>
      <w:docPartBody>
        <w:p w:rsidR="00000000" w:rsidRDefault="008231B2">
          <w:pPr>
            <w:pStyle w:val="F4CE20025A75419084747B05BE6F200D"/>
          </w:pPr>
          <w:r w:rsidRPr="004D3011">
            <w:t>EMAIL:</w:t>
          </w:r>
        </w:p>
      </w:docPartBody>
    </w:docPart>
    <w:docPart>
      <w:docPartPr>
        <w:name w:val="F4F4C335DF784038B046D3C1DCACA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6EB55-0337-4DE7-8825-507F6CC4CFE3}"/>
      </w:docPartPr>
      <w:docPartBody>
        <w:p w:rsidR="00000000" w:rsidRDefault="008231B2">
          <w:pPr>
            <w:pStyle w:val="F4F4C335DF784038B046D3C1DCACA6A5"/>
          </w:pPr>
          <w:r w:rsidRPr="00036450">
            <w:t>EDUCATION</w:t>
          </w:r>
        </w:p>
      </w:docPartBody>
    </w:docPart>
    <w:docPart>
      <w:docPartPr>
        <w:name w:val="F22ACF92BB7E4AD0BAFB11F751019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4A3D4-F1CF-438D-86E0-A600EDD6A42F}"/>
      </w:docPartPr>
      <w:docPartBody>
        <w:p w:rsidR="00000000" w:rsidRDefault="008231B2">
          <w:pPr>
            <w:pStyle w:val="F22ACF92BB7E4AD0BAFB11F751019FB1"/>
          </w:pPr>
          <w:r w:rsidRPr="00036450">
            <w:t>WORK EXPERIENCE</w:t>
          </w:r>
        </w:p>
      </w:docPartBody>
    </w:docPart>
    <w:docPart>
      <w:docPartPr>
        <w:name w:val="60A65911C5C440C39D88C843AD4A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2F695-FC1E-4E78-A155-930AF4E4FFF7}"/>
      </w:docPartPr>
      <w:docPartBody>
        <w:p w:rsidR="00000000" w:rsidRDefault="008231B2">
          <w:pPr>
            <w:pStyle w:val="60A65911C5C440C39D88C843AD4A4A7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35"/>
    <w:rsid w:val="00103F35"/>
    <w:rsid w:val="008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9499F42FE4175A7295C685E90B340">
    <w:name w:val="72F9499F42FE4175A7295C685E90B340"/>
  </w:style>
  <w:style w:type="paragraph" w:customStyle="1" w:styleId="3FB7DBACF1254724A0745EFD6C2C2A4B">
    <w:name w:val="3FB7DBACF1254724A0745EFD6C2C2A4B"/>
  </w:style>
  <w:style w:type="paragraph" w:customStyle="1" w:styleId="91015496F64449359EF6C9B6304CFE0C">
    <w:name w:val="91015496F64449359EF6C9B6304CFE0C"/>
  </w:style>
  <w:style w:type="paragraph" w:customStyle="1" w:styleId="D52212E357E84204B005D230C606CB40">
    <w:name w:val="D52212E357E84204B005D230C606CB40"/>
  </w:style>
  <w:style w:type="paragraph" w:customStyle="1" w:styleId="CE31D938EFF346FC86E81E81E6037375">
    <w:name w:val="CE31D938EFF346FC86E81E81E6037375"/>
  </w:style>
  <w:style w:type="paragraph" w:customStyle="1" w:styleId="8C3E592F10554FC0A4EC1BFFA81FD9EB">
    <w:name w:val="8C3E592F10554FC0A4EC1BFFA81FD9EB"/>
  </w:style>
  <w:style w:type="paragraph" w:customStyle="1" w:styleId="2560B94F0B29489FABD396A0EB5833BE">
    <w:name w:val="2560B94F0B29489FABD396A0EB5833BE"/>
  </w:style>
  <w:style w:type="paragraph" w:customStyle="1" w:styleId="5280DD4E2A644D6FA756403297CDE853">
    <w:name w:val="5280DD4E2A644D6FA756403297CDE853"/>
  </w:style>
  <w:style w:type="paragraph" w:customStyle="1" w:styleId="554E735C32074BE599A340A406E01014">
    <w:name w:val="554E735C32074BE599A340A406E01014"/>
  </w:style>
  <w:style w:type="paragraph" w:customStyle="1" w:styleId="F4CE20025A75419084747B05BE6F200D">
    <w:name w:val="F4CE20025A75419084747B05BE6F200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14F60F1E2234DAEAD5C7CFA5DC8B9F5">
    <w:name w:val="314F60F1E2234DAEAD5C7CFA5DC8B9F5"/>
  </w:style>
  <w:style w:type="paragraph" w:customStyle="1" w:styleId="8AB5825D3414406596A13BD4BD01F2BB">
    <w:name w:val="8AB5825D3414406596A13BD4BD01F2BB"/>
  </w:style>
  <w:style w:type="paragraph" w:customStyle="1" w:styleId="A724BC6C2A0943728B0491B8911D8FB9">
    <w:name w:val="A724BC6C2A0943728B0491B8911D8FB9"/>
  </w:style>
  <w:style w:type="paragraph" w:customStyle="1" w:styleId="52A16E9D3C9B4BAFA74209176C18302D">
    <w:name w:val="52A16E9D3C9B4BAFA74209176C18302D"/>
  </w:style>
  <w:style w:type="paragraph" w:customStyle="1" w:styleId="75E51F5EC5884D3E9A5CE58D3F55D730">
    <w:name w:val="75E51F5EC5884D3E9A5CE58D3F55D730"/>
  </w:style>
  <w:style w:type="paragraph" w:customStyle="1" w:styleId="F4FD4B1A120E408BAC8F4AB973DA9382">
    <w:name w:val="F4FD4B1A120E408BAC8F4AB973DA9382"/>
  </w:style>
  <w:style w:type="paragraph" w:customStyle="1" w:styleId="F4F4C335DF784038B046D3C1DCACA6A5">
    <w:name w:val="F4F4C335DF784038B046D3C1DCACA6A5"/>
  </w:style>
  <w:style w:type="paragraph" w:customStyle="1" w:styleId="BA2478C78382498DBC714B3E66E7252C">
    <w:name w:val="BA2478C78382498DBC714B3E66E7252C"/>
  </w:style>
  <w:style w:type="paragraph" w:customStyle="1" w:styleId="2FDAA13E22D144F898FEC25E19D13010">
    <w:name w:val="2FDAA13E22D144F898FEC25E19D13010"/>
  </w:style>
  <w:style w:type="paragraph" w:customStyle="1" w:styleId="DAFB61245BDA4AD986ECF9FD140691A9">
    <w:name w:val="DAFB61245BDA4AD986ECF9FD140691A9"/>
  </w:style>
  <w:style w:type="paragraph" w:customStyle="1" w:styleId="513CC99E44F4454D93B0AD2C99058557">
    <w:name w:val="513CC99E44F4454D93B0AD2C99058557"/>
  </w:style>
  <w:style w:type="paragraph" w:customStyle="1" w:styleId="DFBFDD2CEFA94C79B36933E231C0FE88">
    <w:name w:val="DFBFDD2CEFA94C79B36933E231C0FE88"/>
  </w:style>
  <w:style w:type="paragraph" w:customStyle="1" w:styleId="62C394C8B9694D72ADB6964E1F7C448C">
    <w:name w:val="62C394C8B9694D72ADB6964E1F7C448C"/>
  </w:style>
  <w:style w:type="paragraph" w:customStyle="1" w:styleId="2184F16DA7334A9591D4548600C10D9D">
    <w:name w:val="2184F16DA7334A9591D4548600C10D9D"/>
  </w:style>
  <w:style w:type="paragraph" w:customStyle="1" w:styleId="F22ACF92BB7E4AD0BAFB11F751019FB1">
    <w:name w:val="F22ACF92BB7E4AD0BAFB11F751019FB1"/>
  </w:style>
  <w:style w:type="paragraph" w:customStyle="1" w:styleId="1558AA4D3A6A42C89A28FAB17E2BB9C6">
    <w:name w:val="1558AA4D3A6A42C89A28FAB17E2BB9C6"/>
  </w:style>
  <w:style w:type="paragraph" w:customStyle="1" w:styleId="AA67F67AD587434DB7815D451DE3839A">
    <w:name w:val="AA67F67AD587434DB7815D451DE3839A"/>
  </w:style>
  <w:style w:type="paragraph" w:customStyle="1" w:styleId="304F2F106DDA4C338D4EDAB61CE76F6B">
    <w:name w:val="304F2F106DDA4C338D4EDAB61CE76F6B"/>
  </w:style>
  <w:style w:type="paragraph" w:customStyle="1" w:styleId="88B833D1BCEE4552A66F35C656DAEFA3">
    <w:name w:val="88B833D1BCEE4552A66F35C656DAEFA3"/>
  </w:style>
  <w:style w:type="paragraph" w:customStyle="1" w:styleId="078D37D8F7F2488D9B48485AB27CE867">
    <w:name w:val="078D37D8F7F2488D9B48485AB27CE867"/>
  </w:style>
  <w:style w:type="paragraph" w:customStyle="1" w:styleId="A3192D333D2140CD856D087F682BCEC5">
    <w:name w:val="A3192D333D2140CD856D087F682BCEC5"/>
  </w:style>
  <w:style w:type="paragraph" w:customStyle="1" w:styleId="D68AA4D67A5E4DFAB1A67F9F333B760F">
    <w:name w:val="D68AA4D67A5E4DFAB1A67F9F333B760F"/>
  </w:style>
  <w:style w:type="paragraph" w:customStyle="1" w:styleId="DB9ACE3C771D469484930BBB28E955D6">
    <w:name w:val="DB9ACE3C771D469484930BBB28E955D6"/>
  </w:style>
  <w:style w:type="paragraph" w:customStyle="1" w:styleId="7CF69BEC2F324E95A247DD5A197D5F2A">
    <w:name w:val="7CF69BEC2F324E95A247DD5A197D5F2A"/>
  </w:style>
  <w:style w:type="paragraph" w:customStyle="1" w:styleId="59597B1930FA4602A6D83EA2E4ADB719">
    <w:name w:val="59597B1930FA4602A6D83EA2E4ADB719"/>
  </w:style>
  <w:style w:type="paragraph" w:customStyle="1" w:styleId="12976E0024AD4BA7ADCCC8375D43FAE3">
    <w:name w:val="12976E0024AD4BA7ADCCC8375D43FAE3"/>
  </w:style>
  <w:style w:type="paragraph" w:customStyle="1" w:styleId="7757BFBBD3B64086B5D8A61A157E654B">
    <w:name w:val="7757BFBBD3B64086B5D8A61A157E654B"/>
  </w:style>
  <w:style w:type="paragraph" w:customStyle="1" w:styleId="29F497C96F73459E9E42F22200E607D0">
    <w:name w:val="29F497C96F73459E9E42F22200E607D0"/>
  </w:style>
  <w:style w:type="paragraph" w:customStyle="1" w:styleId="48263F04183B43FE9D69B402A7F6B317">
    <w:name w:val="48263F04183B43FE9D69B402A7F6B317"/>
  </w:style>
  <w:style w:type="paragraph" w:customStyle="1" w:styleId="006F72D7E3664126A4AFD927D5A1C753">
    <w:name w:val="006F72D7E3664126A4AFD927D5A1C75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0A65911C5C440C39D88C843AD4A4A7F">
    <w:name w:val="60A65911C5C440C39D88C843AD4A4A7F"/>
  </w:style>
  <w:style w:type="paragraph" w:customStyle="1" w:styleId="E3B1860878C044C8979D5C6040878641">
    <w:name w:val="E3B1860878C044C8979D5C6040878641"/>
    <w:rsid w:val="00103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2019-09-20T09:27:00Z</dcterms:created>
  <dcterms:modified xsi:type="dcterms:W3CDTF">2019-09-20T09:50:00Z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